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202"/>
        <w:tblW w:w="1119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879"/>
      </w:tblGrid>
      <w:tr w:rsidR="0099113A" w:rsidRPr="0099782C" w14:paraId="6247B1F3" w14:textId="77777777" w:rsidTr="00E24216">
        <w:trPr>
          <w:trHeight w:val="2694"/>
        </w:trPr>
        <w:tc>
          <w:tcPr>
            <w:tcW w:w="3600" w:type="dxa"/>
            <w:vAlign w:val="bottom"/>
          </w:tcPr>
          <w:p w14:paraId="05C32958" w14:textId="0F7B7A07" w:rsidR="0099113A" w:rsidRPr="0099782C" w:rsidRDefault="0099113A" w:rsidP="00AE26B8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2B15D256" w14:textId="1BB86F92" w:rsidR="0099113A" w:rsidRPr="0099782C" w:rsidRDefault="0099113A" w:rsidP="0099113A">
            <w:pPr>
              <w:tabs>
                <w:tab w:val="left" w:pos="990"/>
              </w:tabs>
            </w:pPr>
          </w:p>
        </w:tc>
        <w:tc>
          <w:tcPr>
            <w:tcW w:w="6879" w:type="dxa"/>
            <w:vAlign w:val="bottom"/>
          </w:tcPr>
          <w:p w14:paraId="5B7D98F9" w14:textId="1F7A05DC" w:rsidR="00125651" w:rsidRPr="00125651" w:rsidRDefault="0099113A" w:rsidP="00125651">
            <w:pPr>
              <w:pStyle w:val="Title"/>
              <w:jc w:val="center"/>
              <w:rPr>
                <w:sz w:val="64"/>
                <w:szCs w:val="64"/>
                <w:lang w:bidi="fr-FR"/>
              </w:rPr>
            </w:pPr>
            <w:r w:rsidRPr="00125651">
              <w:rPr>
                <w:sz w:val="64"/>
                <w:szCs w:val="64"/>
                <w:lang w:bidi="fr-FR"/>
              </w:rPr>
              <w:t>RATOVONIRINA ERIC</w:t>
            </w:r>
          </w:p>
          <w:p w14:paraId="284EA9C5" w14:textId="6CD3B9FD" w:rsidR="00E24216" w:rsidRDefault="00125651" w:rsidP="00676237">
            <w:pPr>
              <w:spacing w:line="360" w:lineRule="auto"/>
              <w:jc w:val="center"/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125651"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DEVELOPPEUR WEB</w:t>
            </w:r>
            <w:r>
              <w:rPr>
                <w:sz w:val="36"/>
                <w:szCs w:val="44"/>
                <w:lang w:bidi="fr-FR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| FORMATEUR</w:t>
            </w:r>
          </w:p>
          <w:p w14:paraId="7F32FE03" w14:textId="6032D311" w:rsidR="00E24216" w:rsidRPr="00676237" w:rsidRDefault="00676237" w:rsidP="00676237">
            <w:pPr>
              <w:spacing w:line="360" w:lineRule="auto"/>
              <w:jc w:val="center"/>
              <w:rPr>
                <w:color w:val="0070C0"/>
                <w:sz w:val="16"/>
                <w:szCs w:val="20"/>
                <w:u w:val="single"/>
              </w:rPr>
            </w:pPr>
            <w:r w:rsidRPr="00676237">
              <w:rPr>
                <w:color w:val="0070C0"/>
                <w:u w:val="single"/>
              </w:rPr>
              <w:t>https://ratovonirina-rpwpp.kinsta.page</w:t>
            </w:r>
          </w:p>
        </w:tc>
      </w:tr>
      <w:tr w:rsidR="0099113A" w:rsidRPr="0099782C" w14:paraId="17B264FB" w14:textId="77777777" w:rsidTr="0099113A">
        <w:tc>
          <w:tcPr>
            <w:tcW w:w="3600" w:type="dxa"/>
          </w:tcPr>
          <w:sdt>
            <w:sdtPr>
              <w:id w:val="-1711873194"/>
              <w:placeholder>
                <w:docPart w:val="0C5C2FD0382C439CB2AEEC2F2E1D1D44"/>
              </w:placeholder>
              <w:temporary/>
              <w:showingPlcHdr/>
              <w15:appearance w15:val="hidden"/>
            </w:sdtPr>
            <w:sdtContent>
              <w:p w14:paraId="738290AA" w14:textId="77777777" w:rsidR="0099113A" w:rsidRPr="0099782C" w:rsidRDefault="0099113A" w:rsidP="000028C1">
                <w:pPr>
                  <w:pStyle w:val="Heading3"/>
                </w:pPr>
                <w:r w:rsidRPr="0047184A">
                  <w:rPr>
                    <w:u w:val="single"/>
                    <w:lang w:bidi="fr-FR"/>
                  </w:rPr>
                  <w:t>Profil</w:t>
                </w:r>
              </w:p>
            </w:sdtContent>
          </w:sdt>
          <w:p w14:paraId="2BBF2E15" w14:textId="37AFB8E7" w:rsidR="00676237" w:rsidRDefault="00CE2EBE" w:rsidP="00676237">
            <w:pPr>
              <w:jc w:val="both"/>
              <w:rPr>
                <w:lang w:bidi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64C492" wp14:editId="50485AED">
                      <wp:simplePos x="0" y="0"/>
                      <wp:positionH relativeFrom="column">
                        <wp:posOffset>357727</wp:posOffset>
                      </wp:positionH>
                      <wp:positionV relativeFrom="paragraph">
                        <wp:posOffset>-2036357</wp:posOffset>
                      </wp:positionV>
                      <wp:extent cx="1573619" cy="1850065"/>
                      <wp:effectExtent l="0" t="0" r="0" b="0"/>
                      <wp:wrapNone/>
                      <wp:docPr id="1334474955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3619" cy="1850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718C2" w14:textId="37E8307D" w:rsidR="00CE2EBE" w:rsidRDefault="00CE2EB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085994" wp14:editId="3723D193">
                                        <wp:extent cx="1399795" cy="1733107"/>
                                        <wp:effectExtent l="0" t="0" r="0" b="635"/>
                                        <wp:docPr id="2017532930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3908" cy="1738199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softEdge rad="11250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64C4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28.15pt;margin-top:-160.35pt;width:123.9pt;height:14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FhFwIAAC0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" filled="f" stroked="f" strokeweight=".5pt">
                      <v:textbox>
                        <w:txbxContent>
                          <w:p w14:paraId="680718C2" w14:textId="37E8307D" w:rsidR="00CE2EBE" w:rsidRDefault="00CE2E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085994" wp14:editId="3723D193">
                                  <wp:extent cx="1399795" cy="1733107"/>
                                  <wp:effectExtent l="0" t="0" r="0" b="635"/>
                                  <wp:docPr id="2017532930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3908" cy="173819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3A" w:rsidRPr="006E1331">
              <w:rPr>
                <w:lang w:bidi="fr-FR"/>
              </w:rPr>
              <w:t>Passionné dans le monde du</w:t>
            </w:r>
            <w:r w:rsidR="00676237">
              <w:rPr>
                <w:lang w:bidi="fr-FR"/>
              </w:rPr>
              <w:t xml:space="preserve"> </w:t>
            </w:r>
            <w:r w:rsidR="0099113A" w:rsidRPr="006E1331">
              <w:rPr>
                <w:lang w:bidi="fr-FR"/>
              </w:rPr>
              <w:t xml:space="preserve">développement en informatique. </w:t>
            </w:r>
          </w:p>
          <w:p w14:paraId="458F26BA" w14:textId="1FCD8DA1" w:rsidR="00676237" w:rsidRDefault="0099113A" w:rsidP="00676237">
            <w:pPr>
              <w:jc w:val="both"/>
              <w:rPr>
                <w:lang w:bidi="fr-FR"/>
              </w:rPr>
            </w:pPr>
            <w:r w:rsidRPr="006E1331">
              <w:rPr>
                <w:lang w:bidi="fr-FR"/>
              </w:rPr>
              <w:t xml:space="preserve">Dynamique et toujours prêt à relever des nouveaux défis et à vivre de nouvelle aventure. </w:t>
            </w:r>
          </w:p>
          <w:p w14:paraId="32372816" w14:textId="370B3F7B" w:rsidR="0099113A" w:rsidRDefault="0099113A" w:rsidP="00676237">
            <w:pPr>
              <w:jc w:val="both"/>
              <w:rPr>
                <w:lang w:bidi="fr-FR"/>
              </w:rPr>
            </w:pPr>
            <w:r w:rsidRPr="006E1331">
              <w:rPr>
                <w:lang w:bidi="fr-FR"/>
              </w:rPr>
              <w:t>Un leader possédant un esprit créatif qui se focalise et porte toujours garant sur les tâches à accomplir.</w:t>
            </w:r>
          </w:p>
          <w:p w14:paraId="13DA4744" w14:textId="1F78C763" w:rsidR="00CE2EBE" w:rsidRDefault="00CE2EBE" w:rsidP="00CE2EBE">
            <w:pPr>
              <w:jc w:val="both"/>
              <w:rPr>
                <w:lang w:bidi="fr-FR"/>
              </w:rPr>
            </w:pPr>
          </w:p>
          <w:p w14:paraId="221ECC60" w14:textId="6D82198E" w:rsidR="001373EC" w:rsidRDefault="0099113A" w:rsidP="000028C1">
            <w:pPr>
              <w:rPr>
                <w:color w:val="0070C0"/>
                <w:lang w:bidi="fr-FR"/>
              </w:rPr>
            </w:pPr>
            <w:r w:rsidRPr="0047184A">
              <w:rPr>
                <w:color w:val="0070C0"/>
                <w:lang w:bidi="fr-FR"/>
              </w:rPr>
              <w:t>« Soyez le changement que vous voulez voir dans le monde »</w:t>
            </w:r>
          </w:p>
          <w:p w14:paraId="2C132E3B" w14:textId="25E8BA93" w:rsidR="0099113A" w:rsidRPr="00971E53" w:rsidRDefault="0099113A" w:rsidP="000028C1">
            <w:pPr>
              <w:pStyle w:val="Heading3"/>
              <w:rPr>
                <w:u w:val="single"/>
              </w:rPr>
            </w:pPr>
            <w:r w:rsidRPr="00971E53">
              <w:rPr>
                <w:u w:val="single"/>
              </w:rPr>
              <w:t>COMPETENCE</w:t>
            </w:r>
            <w:r w:rsidR="003C6A10">
              <w:rPr>
                <w:u w:val="single"/>
              </w:rPr>
              <w:t>s</w:t>
            </w:r>
          </w:p>
          <w:p w14:paraId="76E16373" w14:textId="1914EB1D" w:rsidR="0099113A" w:rsidRPr="00BA4E0C" w:rsidRDefault="000028C1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LANGAGE</w:t>
            </w:r>
            <w:r w:rsidR="0099113A" w:rsidRPr="00BA4E0C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INFORMATIQUE</w:t>
            </w:r>
          </w:p>
          <w:p w14:paraId="3FB120B3" w14:textId="384FC096" w:rsidR="0099113A" w:rsidRPr="000028C1" w:rsidRDefault="000028C1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0028C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PHP, JAVASCRIPT,</w:t>
            </w:r>
            <w:r w:rsidR="0067623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PYTHON,</w:t>
            </w:r>
            <w:r w:rsidR="00676237" w:rsidRPr="000028C1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</w:t>
            </w:r>
            <w:r w:rsidR="0067623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C#, 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JAVA, C++</w:t>
            </w:r>
          </w:p>
          <w:p w14:paraId="0057BB94" w14:textId="77777777" w:rsidR="000028C1" w:rsidRPr="000028C1" w:rsidRDefault="000028C1" w:rsidP="000028C1"/>
          <w:p w14:paraId="011351E1" w14:textId="53F4D8B4" w:rsidR="001F3FA3" w:rsidRPr="001F3FA3" w:rsidRDefault="000028C1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1F3FA3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TECHNOLOGIE</w:t>
            </w:r>
            <w:r w:rsidR="001F3FA3" w:rsidRPr="001F3FA3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 </w:t>
            </w:r>
            <w:r w:rsidR="00676237" w:rsidRPr="00EF0997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BACKEND</w:t>
            </w:r>
          </w:p>
          <w:p w14:paraId="7FC3D57E" w14:textId="046DBD11" w:rsidR="0099113A" w:rsidRPr="001F3FA3" w:rsidRDefault="00F02D12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1F3FA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NODEJS</w:t>
            </w:r>
            <w:r w:rsidR="000028C1" w:rsidRPr="001F3FA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,</w:t>
            </w:r>
            <w:r w:rsidR="001F3FA3" w:rsidRPr="001F3FA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DJANGO</w:t>
            </w:r>
            <w:r w:rsidR="00B85923" w:rsidRPr="001F3FA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,</w:t>
            </w:r>
            <w:r w:rsidR="001F3FA3" w:rsidRPr="001F3FA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SYMFONY, ASPNET</w:t>
            </w:r>
          </w:p>
          <w:p w14:paraId="0C9E692C" w14:textId="77777777" w:rsidR="007D0A15" w:rsidRPr="001F3FA3" w:rsidRDefault="007D0A15" w:rsidP="007D0A15"/>
          <w:p w14:paraId="6A4D1227" w14:textId="3AD98DFB" w:rsidR="001F3FA3" w:rsidRPr="00EF0997" w:rsidRDefault="001F3FA3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EF0997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TECHNOLOGIE </w:t>
            </w:r>
            <w:r w:rsidR="00676237" w:rsidRPr="001F3FA3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FRONTEND</w:t>
            </w:r>
          </w:p>
          <w:p w14:paraId="247CFEF0" w14:textId="071CA949" w:rsidR="001F3FA3" w:rsidRPr="00EF0997" w:rsidRDefault="001F3FA3" w:rsidP="001F3FA3">
            <w:r w:rsidRPr="00EF0997">
              <w:t>REACT, ANGULAR</w:t>
            </w:r>
          </w:p>
          <w:p w14:paraId="0F646522" w14:textId="77777777" w:rsidR="001F3FA3" w:rsidRPr="00EF0997" w:rsidRDefault="001F3FA3" w:rsidP="007D0A15"/>
          <w:p w14:paraId="67AD7CFC" w14:textId="1450EAA3" w:rsidR="001F3FA3" w:rsidRPr="001F3FA3" w:rsidRDefault="001F3FA3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DEVELOPPEMENT MOBILE</w:t>
            </w:r>
          </w:p>
          <w:p w14:paraId="05A0B71A" w14:textId="07E2CA3D" w:rsidR="001F3FA3" w:rsidRDefault="001F3FA3" w:rsidP="001F3FA3">
            <w:r w:rsidRPr="001F3FA3">
              <w:t>REACT</w:t>
            </w:r>
            <w:r>
              <w:t xml:space="preserve"> NATIVE, FLUTTER</w:t>
            </w:r>
          </w:p>
          <w:p w14:paraId="047831CE" w14:textId="77777777" w:rsidR="001F3FA3" w:rsidRDefault="001F3FA3" w:rsidP="001F3FA3"/>
          <w:p w14:paraId="3053E4B8" w14:textId="12C56344" w:rsidR="001F3FA3" w:rsidRPr="001F3FA3" w:rsidRDefault="001F3FA3" w:rsidP="001F3FA3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OUTILS DE DEVELOPPEMENT</w:t>
            </w:r>
          </w:p>
          <w:p w14:paraId="3F580F68" w14:textId="485F3829" w:rsidR="001F3FA3" w:rsidRPr="001F3FA3" w:rsidRDefault="001F3FA3" w:rsidP="001F3FA3">
            <w:r>
              <w:t>JIRA AGILE, TRELLO, GIT&amp;GITHUB</w:t>
            </w:r>
          </w:p>
          <w:p w14:paraId="03F220D0" w14:textId="77777777" w:rsidR="001F3FA3" w:rsidRPr="001F3FA3" w:rsidRDefault="001F3FA3" w:rsidP="007D0A15"/>
          <w:p w14:paraId="5C9E6D71" w14:textId="7BD3D648" w:rsidR="0099113A" w:rsidRPr="008325BF" w:rsidRDefault="0099113A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8325BF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BASE DE DONNEES </w:t>
            </w:r>
          </w:p>
          <w:p w14:paraId="548D77DC" w14:textId="69DCFDA0" w:rsidR="000028C1" w:rsidRPr="00EF0997" w:rsidRDefault="00652E5F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</w:pPr>
            <w:r w:rsidRPr="00EF099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RELATIONNEL :</w:t>
            </w:r>
            <w:r w:rsidR="000028C1" w:rsidRPr="00EF099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 xml:space="preserve"> </w:t>
            </w:r>
            <w:r w:rsidR="0099113A" w:rsidRPr="00EF099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MYSQL</w:t>
            </w:r>
          </w:p>
          <w:p w14:paraId="44D979DF" w14:textId="3232A01F" w:rsidR="0099113A" w:rsidRPr="00EF0997" w:rsidRDefault="00727648" w:rsidP="000028C1">
            <w:pPr>
              <w:pStyle w:val="Heading3"/>
              <w:spacing w:before="0" w:after="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</w:pPr>
            <w:r w:rsidRPr="00EF099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NOSQL :</w:t>
            </w:r>
            <w:r w:rsidR="000028C1" w:rsidRPr="00EF099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 xml:space="preserve"> </w:t>
            </w:r>
            <w:r w:rsidR="0099113A" w:rsidRPr="00EF099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  <w:t>MONGODB</w:t>
            </w:r>
          </w:p>
          <w:p w14:paraId="6625271E" w14:textId="28559490" w:rsidR="0099113A" w:rsidRPr="00EF0997" w:rsidRDefault="0099113A" w:rsidP="0099113A">
            <w:pPr>
              <w:pStyle w:val="Heading3"/>
              <w:rPr>
                <w:u w:val="single"/>
                <w:lang w:val="en-US"/>
              </w:rPr>
            </w:pPr>
            <w:r w:rsidRPr="00EF0997">
              <w:rPr>
                <w:u w:val="single"/>
                <w:lang w:val="en-US" w:bidi="fr-FR"/>
              </w:rPr>
              <w:t>contact</w:t>
            </w:r>
            <w:r w:rsidR="00E548EE" w:rsidRPr="00EF0997">
              <w:rPr>
                <w:u w:val="single"/>
                <w:lang w:val="en-US" w:bidi="fr-FR"/>
              </w:rPr>
              <w:t>s</w:t>
            </w:r>
          </w:p>
          <w:p w14:paraId="3A5A9233" w14:textId="77777777" w:rsidR="0099113A" w:rsidRPr="001F3FA3" w:rsidRDefault="0099113A" w:rsidP="0099113A">
            <w:pPr>
              <w:rPr>
                <w:b/>
                <w:bCs/>
                <w:lang w:val="en-US"/>
              </w:rPr>
            </w:pPr>
            <w:r w:rsidRPr="001F3FA3">
              <w:rPr>
                <w:b/>
                <w:bCs/>
                <w:lang w:val="en-US"/>
              </w:rPr>
              <w:t xml:space="preserve">TELEPHONE </w:t>
            </w:r>
          </w:p>
          <w:p w14:paraId="18415A2B" w14:textId="093CAD28" w:rsidR="0099113A" w:rsidRPr="001F3FA3" w:rsidRDefault="0099113A" w:rsidP="0099113A">
            <w:pPr>
              <w:rPr>
                <w:lang w:val="en-US"/>
              </w:rPr>
            </w:pPr>
            <w:r w:rsidRPr="001F3FA3">
              <w:rPr>
                <w:lang w:val="en-US"/>
              </w:rPr>
              <w:t xml:space="preserve">+261 34 24 877 19 | +261 32 67 925 59 </w:t>
            </w:r>
          </w:p>
          <w:p w14:paraId="589A86A3" w14:textId="77777777" w:rsidR="00D921CD" w:rsidRPr="001F3FA3" w:rsidRDefault="00D921CD" w:rsidP="0099113A">
            <w:pPr>
              <w:rPr>
                <w:sz w:val="10"/>
                <w:szCs w:val="10"/>
                <w:lang w:val="en-US"/>
              </w:rPr>
            </w:pPr>
          </w:p>
          <w:p w14:paraId="1E2CED6E" w14:textId="77777777" w:rsidR="0099113A" w:rsidRPr="001F3FA3" w:rsidRDefault="0099113A" w:rsidP="0099113A">
            <w:pPr>
              <w:rPr>
                <w:b/>
                <w:bCs/>
                <w:lang w:val="en-US"/>
              </w:rPr>
            </w:pPr>
            <w:r w:rsidRPr="001F3FA3">
              <w:rPr>
                <w:b/>
                <w:bCs/>
                <w:lang w:val="en-US"/>
              </w:rPr>
              <w:t xml:space="preserve">EMAIL </w:t>
            </w:r>
          </w:p>
          <w:p w14:paraId="3C9D4537" w14:textId="77777777" w:rsidR="0099113A" w:rsidRPr="001F3FA3" w:rsidRDefault="00000000" w:rsidP="0099113A">
            <w:pPr>
              <w:rPr>
                <w:lang w:val="en-US"/>
              </w:rPr>
            </w:pPr>
            <w:hyperlink r:id="rId11" w:history="1">
              <w:r w:rsidR="0099113A" w:rsidRPr="001F3FA3">
                <w:rPr>
                  <w:rStyle w:val="Hyperlink"/>
                  <w:u w:val="none"/>
                  <w:lang w:val="en-US"/>
                </w:rPr>
                <w:t>eric.ratovonirina@gmail.com</w:t>
              </w:r>
            </w:hyperlink>
            <w:r w:rsidR="0099113A" w:rsidRPr="001F3FA3">
              <w:rPr>
                <w:lang w:val="en-US"/>
              </w:rPr>
              <w:t xml:space="preserve"> </w:t>
            </w:r>
          </w:p>
          <w:p w14:paraId="787527EB" w14:textId="77777777" w:rsidR="0099113A" w:rsidRPr="001F3FA3" w:rsidRDefault="0099113A" w:rsidP="0099113A">
            <w:pPr>
              <w:rPr>
                <w:sz w:val="10"/>
                <w:szCs w:val="10"/>
                <w:lang w:val="en-US"/>
              </w:rPr>
            </w:pPr>
          </w:p>
          <w:p w14:paraId="41895383" w14:textId="77777777" w:rsidR="0099113A" w:rsidRPr="006E1331" w:rsidRDefault="0099113A" w:rsidP="0099113A">
            <w:pPr>
              <w:rPr>
                <w:lang w:val="en-US"/>
              </w:rPr>
            </w:pPr>
            <w:r w:rsidRPr="00D921CD">
              <w:rPr>
                <w:b/>
                <w:bCs/>
                <w:lang w:val="en-US"/>
              </w:rPr>
              <w:t xml:space="preserve">GITHUB </w:t>
            </w:r>
            <w:hyperlink r:id="rId12" w:history="1">
              <w:r w:rsidRPr="00711830">
                <w:rPr>
                  <w:rStyle w:val="Hyperlink"/>
                  <w:u w:val="none"/>
                  <w:lang w:val="en-US"/>
                </w:rPr>
                <w:t>https://github.com/RicManByakugan/</w:t>
              </w:r>
            </w:hyperlink>
            <w:r w:rsidRPr="006E1331">
              <w:rPr>
                <w:lang w:val="en-US"/>
              </w:rPr>
              <w:t xml:space="preserve"> </w:t>
            </w:r>
          </w:p>
          <w:p w14:paraId="4C55AD38" w14:textId="77777777" w:rsidR="0099113A" w:rsidRPr="00D61E93" w:rsidRDefault="0099113A" w:rsidP="0099113A">
            <w:pPr>
              <w:rPr>
                <w:sz w:val="10"/>
                <w:szCs w:val="10"/>
                <w:lang w:val="en-US"/>
              </w:rPr>
            </w:pPr>
          </w:p>
          <w:p w14:paraId="0DE31503" w14:textId="77777777" w:rsidR="0099113A" w:rsidRPr="00D921CD" w:rsidRDefault="0099113A" w:rsidP="0099113A">
            <w:pPr>
              <w:rPr>
                <w:b/>
                <w:bCs/>
              </w:rPr>
            </w:pPr>
            <w:r w:rsidRPr="00D921CD">
              <w:rPr>
                <w:b/>
                <w:bCs/>
              </w:rPr>
              <w:t xml:space="preserve">ADRESSE </w:t>
            </w:r>
          </w:p>
          <w:p w14:paraId="286A73A5" w14:textId="410D4982" w:rsidR="0099113A" w:rsidRDefault="00D921CD" w:rsidP="0099113A">
            <w:r w:rsidRPr="00D921CD">
              <w:t>AMBOHIDRATRIMO ANTANANARIVO</w:t>
            </w:r>
          </w:p>
          <w:p w14:paraId="0983FBC6" w14:textId="77777777" w:rsidR="006370DC" w:rsidRDefault="00877044" w:rsidP="00727648">
            <w:pPr>
              <w:pStyle w:val="Heading3"/>
              <w:rPr>
                <w:bCs/>
                <w:color w:val="000000" w:themeColor="text1"/>
                <w:sz w:val="18"/>
                <w:szCs w:val="20"/>
              </w:rPr>
            </w:pPr>
            <w:r>
              <w:rPr>
                <w:u w:val="single"/>
                <w:lang w:bidi="fr-FR"/>
              </w:rPr>
              <w:t>LANGUE</w:t>
            </w:r>
            <w:r w:rsidR="003C6A10">
              <w:rPr>
                <w:u w:val="single"/>
                <w:lang w:bidi="fr-FR"/>
              </w:rPr>
              <w:t>s</w:t>
            </w:r>
            <w:r w:rsidR="00676237">
              <w:rPr>
                <w:b w:val="0"/>
                <w:bCs/>
                <w:sz w:val="18"/>
                <w:szCs w:val="18"/>
                <w:lang w:bidi="fr-FR"/>
              </w:rPr>
              <w:t xml:space="preserve"> : </w:t>
            </w:r>
            <w:r w:rsidR="00676237" w:rsidRPr="00676237">
              <w:rPr>
                <w:bCs/>
                <w:color w:val="000000" w:themeColor="text1"/>
                <w:sz w:val="18"/>
                <w:szCs w:val="20"/>
              </w:rPr>
              <w:t>ANGLAIS, FRANÇAIS, MALGACHE</w:t>
            </w:r>
          </w:p>
          <w:p w14:paraId="275E965A" w14:textId="17987934" w:rsidR="00727648" w:rsidRPr="00727648" w:rsidRDefault="00727648" w:rsidP="00727648">
            <w:pPr>
              <w:pStyle w:val="Heading3"/>
              <w:rPr>
                <w:color w:val="000000" w:themeColor="text1"/>
                <w:sz w:val="18"/>
                <w:szCs w:val="18"/>
              </w:rPr>
            </w:pPr>
            <w:r>
              <w:rPr>
                <w:u w:val="single"/>
                <w:lang w:bidi="fr-FR"/>
              </w:rPr>
              <w:t>LOISIRS</w:t>
            </w:r>
            <w:r>
              <w:rPr>
                <w:b w:val="0"/>
                <w:bCs/>
                <w:sz w:val="18"/>
                <w:szCs w:val="18"/>
                <w:lang w:bidi="fr-FR"/>
              </w:rPr>
              <w:t xml:space="preserve"> : </w:t>
            </w:r>
            <w:r w:rsidRPr="00676237">
              <w:rPr>
                <w:color w:val="000000" w:themeColor="text1"/>
                <w:sz w:val="18"/>
                <w:szCs w:val="18"/>
              </w:rPr>
              <w:t>Basketball, CONDUIRE, CINEMA, MONTAGE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676237">
              <w:rPr>
                <w:color w:val="000000" w:themeColor="text1"/>
                <w:sz w:val="18"/>
                <w:szCs w:val="18"/>
              </w:rPr>
              <w:t>vidéo</w:t>
            </w:r>
          </w:p>
          <w:p w14:paraId="5BA9DB7F" w14:textId="3EC3FE8B" w:rsidR="00727648" w:rsidRPr="00727648" w:rsidRDefault="00727648" w:rsidP="00727648"/>
        </w:tc>
        <w:tc>
          <w:tcPr>
            <w:tcW w:w="720" w:type="dxa"/>
          </w:tcPr>
          <w:p w14:paraId="1E5674F3" w14:textId="4B558259" w:rsidR="0099113A" w:rsidRPr="0099782C" w:rsidRDefault="0099113A" w:rsidP="0099113A">
            <w:pPr>
              <w:tabs>
                <w:tab w:val="left" w:pos="990"/>
              </w:tabs>
            </w:pPr>
          </w:p>
        </w:tc>
        <w:tc>
          <w:tcPr>
            <w:tcW w:w="6879" w:type="dxa"/>
          </w:tcPr>
          <w:sdt>
            <w:sdtPr>
              <w:id w:val="1001553383"/>
              <w:placeholder>
                <w:docPart w:val="554BFA7B30134D978C91C2B49702C3BD"/>
              </w:placeholder>
              <w:temporary/>
              <w:showingPlcHdr/>
              <w15:appearance w15:val="hidden"/>
            </w:sdtPr>
            <w:sdtContent>
              <w:p w14:paraId="75D151A3" w14:textId="77777777" w:rsidR="0099113A" w:rsidRPr="0099782C" w:rsidRDefault="0099113A" w:rsidP="0099113A">
                <w:pPr>
                  <w:pStyle w:val="Heading2"/>
                </w:pPr>
                <w:r w:rsidRPr="0099782C">
                  <w:rPr>
                    <w:lang w:bidi="fr-FR"/>
                  </w:rPr>
                  <w:t>PARCOURS PROFESSIONNEL</w:t>
                </w:r>
              </w:p>
            </w:sdtContent>
          </w:sdt>
          <w:p w14:paraId="7A35BF5D" w14:textId="1E96D6EA" w:rsidR="0099113A" w:rsidRPr="0099113A" w:rsidRDefault="001F3FA3" w:rsidP="0099113A">
            <w:pPr>
              <w:rPr>
                <w:b/>
                <w:bCs/>
              </w:rPr>
            </w:pPr>
            <w:r>
              <w:rPr>
                <w:b/>
                <w:bCs/>
              </w:rPr>
              <w:t>MINISTERE DE L’ENSEIGNEMENT TECHNIQUE ET DE LA FORMATION PROFESSIONNELLE</w:t>
            </w:r>
            <w:r w:rsidR="00EF0997">
              <w:rPr>
                <w:b/>
                <w:bCs/>
              </w:rPr>
              <w:t xml:space="preserve"> MADAGASCAR</w:t>
            </w:r>
          </w:p>
          <w:p w14:paraId="7AFB5B60" w14:textId="22CC7194" w:rsidR="0099113A" w:rsidRDefault="0099113A" w:rsidP="0099113A">
            <w:r w:rsidRPr="006E1331">
              <w:t>202</w:t>
            </w:r>
            <w:r w:rsidR="001F3FA3">
              <w:t>4</w:t>
            </w:r>
            <w:r w:rsidRPr="006E1331">
              <w:t xml:space="preserve"> – A ce jour </w:t>
            </w:r>
          </w:p>
          <w:p w14:paraId="6798A0B4" w14:textId="47E2AEF9" w:rsidR="0099113A" w:rsidRPr="00676237" w:rsidRDefault="00727648" w:rsidP="0099113A">
            <w:pPr>
              <w:spacing w:line="228" w:lineRule="auto"/>
            </w:pPr>
            <w:r w:rsidRPr="00676237">
              <w:t>Stagiaire :</w:t>
            </w:r>
            <w:r w:rsidR="001F3FA3" w:rsidRPr="00676237">
              <w:t xml:space="preserve"> Développeur full stack</w:t>
            </w:r>
            <w:r w:rsidR="00676237" w:rsidRPr="00676237">
              <w:t xml:space="preserve"> pour un application</w:t>
            </w:r>
            <w:r w:rsidR="00676237">
              <w:t xml:space="preserve"> web</w:t>
            </w:r>
            <w:r w:rsidR="001F3FA3" w:rsidRPr="00676237">
              <w:t xml:space="preserve"> E-learning </w:t>
            </w:r>
            <w:r w:rsidR="00676237">
              <w:t>pour METFP</w:t>
            </w:r>
          </w:p>
          <w:p w14:paraId="386F4BC9" w14:textId="77777777" w:rsidR="001F3FA3" w:rsidRPr="00676237" w:rsidRDefault="001F3FA3" w:rsidP="0099113A">
            <w:pPr>
              <w:spacing w:line="228" w:lineRule="auto"/>
            </w:pPr>
          </w:p>
          <w:p w14:paraId="0C01B239" w14:textId="199F1922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>LYCEE TECHNIQUE AMBOHIDRATRIMO</w:t>
            </w:r>
            <w:r w:rsidR="00727648">
              <w:rPr>
                <w:b/>
                <w:bCs/>
              </w:rPr>
              <w:t xml:space="preserve"> ANTANANARIVO MADAGASCAR</w:t>
            </w:r>
          </w:p>
          <w:p w14:paraId="381EE303" w14:textId="77777777" w:rsidR="0099113A" w:rsidRDefault="0099113A" w:rsidP="0099113A">
            <w:pPr>
              <w:spacing w:line="228" w:lineRule="auto"/>
            </w:pPr>
            <w:r w:rsidRPr="006E1331">
              <w:t xml:space="preserve">2022 – A ce jour </w:t>
            </w:r>
          </w:p>
          <w:p w14:paraId="13F7CDAC" w14:textId="77777777" w:rsidR="0099113A" w:rsidRDefault="0099113A" w:rsidP="0099113A">
            <w:pPr>
              <w:spacing w:line="228" w:lineRule="auto"/>
            </w:pPr>
            <w:r w:rsidRPr="006E1331">
              <w:t xml:space="preserve">Formateur de la langue française </w:t>
            </w:r>
          </w:p>
          <w:p w14:paraId="6D26471B" w14:textId="77777777" w:rsidR="0099113A" w:rsidRDefault="0099113A" w:rsidP="0099113A">
            <w:pPr>
              <w:spacing w:line="228" w:lineRule="auto"/>
            </w:pPr>
          </w:p>
          <w:p w14:paraId="249A0253" w14:textId="4C978DC3" w:rsidR="0099113A" w:rsidRDefault="0099113A" w:rsidP="0099113A">
            <w:pPr>
              <w:spacing w:line="228" w:lineRule="auto"/>
            </w:pPr>
            <w:r w:rsidRPr="0099113A">
              <w:rPr>
                <w:b/>
                <w:bCs/>
              </w:rPr>
              <w:t>ENTREPRISE GSL :</w:t>
            </w:r>
            <w:r w:rsidRPr="006E1331">
              <w:t xml:space="preserve"> </w:t>
            </w:r>
            <w:hyperlink r:id="rId13" w:history="1">
              <w:r w:rsidRPr="00711830">
                <w:rPr>
                  <w:rStyle w:val="Hyperlink"/>
                  <w:u w:val="none"/>
                </w:rPr>
                <w:t>https://github.com/RicManByakugan/GSL</w:t>
              </w:r>
            </w:hyperlink>
            <w:r w:rsidRPr="006E1331">
              <w:t xml:space="preserve"> </w:t>
            </w:r>
          </w:p>
          <w:p w14:paraId="4357DE87" w14:textId="77777777" w:rsidR="0099113A" w:rsidRDefault="0099113A" w:rsidP="0099113A">
            <w:pPr>
              <w:spacing w:line="228" w:lineRule="auto"/>
            </w:pPr>
            <w:r w:rsidRPr="006E1331">
              <w:t xml:space="preserve">2022 – A ce jour </w:t>
            </w:r>
          </w:p>
          <w:p w14:paraId="1D00B99C" w14:textId="1C4AEC62" w:rsidR="0099113A" w:rsidRDefault="0099113A" w:rsidP="0099113A">
            <w:pPr>
              <w:spacing w:line="228" w:lineRule="auto"/>
            </w:pPr>
            <w:r w:rsidRPr="006E1331">
              <w:t xml:space="preserve">Gérant et développeur d’une application web de gestion de stock d’un magasin AMBOHIDRATRIMO </w:t>
            </w:r>
            <w:r w:rsidR="00EF0997">
              <w:t>ANTANANARIVO MADAGASCAR</w:t>
            </w:r>
          </w:p>
          <w:p w14:paraId="64D0333C" w14:textId="77777777" w:rsidR="0099113A" w:rsidRDefault="0099113A" w:rsidP="0099113A">
            <w:pPr>
              <w:spacing w:line="228" w:lineRule="auto"/>
            </w:pPr>
          </w:p>
          <w:p w14:paraId="3FDD63F9" w14:textId="77777777" w:rsidR="0099113A" w:rsidRPr="0099113A" w:rsidRDefault="0099113A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 xml:space="preserve">CANAL PLUS MADAGASCAR </w:t>
            </w:r>
          </w:p>
          <w:p w14:paraId="2B511A2E" w14:textId="47897D6F" w:rsidR="0099113A" w:rsidRDefault="0099113A" w:rsidP="0099113A">
            <w:pPr>
              <w:spacing w:line="228" w:lineRule="auto"/>
            </w:pPr>
            <w:r w:rsidRPr="006E1331">
              <w:t xml:space="preserve">2019 – A ce jour </w:t>
            </w:r>
          </w:p>
          <w:p w14:paraId="61661E91" w14:textId="77777777" w:rsidR="0099113A" w:rsidRDefault="0099113A" w:rsidP="0099113A">
            <w:pPr>
              <w:spacing w:line="228" w:lineRule="auto"/>
            </w:pPr>
            <w:r w:rsidRPr="006E1331">
              <w:t xml:space="preserve">Technicien canal plus avec identifiant 3066 à AMBOHIDRATRIMO </w:t>
            </w:r>
          </w:p>
          <w:p w14:paraId="1BC11202" w14:textId="05276C33" w:rsidR="0099113A" w:rsidRDefault="0099113A" w:rsidP="0099113A">
            <w:pPr>
              <w:spacing w:line="228" w:lineRule="auto"/>
            </w:pPr>
          </w:p>
          <w:p w14:paraId="25AF81EF" w14:textId="7D1A108B" w:rsidR="0099113A" w:rsidRDefault="0099113A" w:rsidP="0099113A">
            <w:pPr>
              <w:spacing w:line="228" w:lineRule="auto"/>
            </w:pPr>
            <w:r w:rsidRPr="0099113A">
              <w:rPr>
                <w:b/>
                <w:bCs/>
              </w:rPr>
              <w:t xml:space="preserve">Solution Unique et Rapide : </w:t>
            </w:r>
            <w:hyperlink r:id="rId14" w:history="1">
              <w:r w:rsidRPr="00711830">
                <w:rPr>
                  <w:rStyle w:val="Hyperlink"/>
                  <w:u w:val="none"/>
                </w:rPr>
                <w:t>https://github.com/RicManByakugan/SurProject</w:t>
              </w:r>
            </w:hyperlink>
            <w:r w:rsidRPr="006E1331">
              <w:t xml:space="preserve"> </w:t>
            </w:r>
          </w:p>
          <w:p w14:paraId="59187ED2" w14:textId="77777777" w:rsidR="0099113A" w:rsidRDefault="0099113A" w:rsidP="0099113A">
            <w:pPr>
              <w:spacing w:line="228" w:lineRule="auto"/>
            </w:pPr>
            <w:r w:rsidRPr="006E1331">
              <w:t xml:space="preserve">2021-2022 </w:t>
            </w:r>
          </w:p>
          <w:p w14:paraId="1BC625B1" w14:textId="1EE2C7DC" w:rsidR="0099113A" w:rsidRDefault="0099113A" w:rsidP="0099113A">
            <w:pPr>
              <w:spacing w:line="228" w:lineRule="auto"/>
            </w:pPr>
            <w:r w:rsidRPr="006E1331">
              <w:t>Co-fondateur et développeur de l’e-commerce S</w:t>
            </w:r>
            <w:r w:rsidR="003666D7">
              <w:t>.</w:t>
            </w:r>
            <w:r w:rsidRPr="006E1331">
              <w:t>U</w:t>
            </w:r>
            <w:r w:rsidR="003666D7">
              <w:t>.</w:t>
            </w:r>
            <w:r w:rsidRPr="006E1331">
              <w:t>R (surmada.com)</w:t>
            </w:r>
          </w:p>
          <w:p w14:paraId="216F2A64" w14:textId="38E2C468" w:rsidR="0099113A" w:rsidRDefault="0099113A" w:rsidP="0099113A">
            <w:pPr>
              <w:spacing w:line="228" w:lineRule="auto"/>
            </w:pPr>
          </w:p>
          <w:p w14:paraId="1BA0C441" w14:textId="7096B1E9" w:rsidR="0099113A" w:rsidRPr="0099113A" w:rsidRDefault="00727648" w:rsidP="0099113A">
            <w:pPr>
              <w:spacing w:line="228" w:lineRule="auto"/>
              <w:rPr>
                <w:b/>
                <w:bCs/>
              </w:rPr>
            </w:pPr>
            <w:r w:rsidRPr="0099113A">
              <w:rPr>
                <w:b/>
                <w:bCs/>
              </w:rPr>
              <w:t>RANDEVTEAM</w:t>
            </w:r>
          </w:p>
          <w:p w14:paraId="0195BA00" w14:textId="77777777" w:rsidR="0099113A" w:rsidRDefault="0099113A" w:rsidP="0099113A">
            <w:pPr>
              <w:spacing w:line="228" w:lineRule="auto"/>
            </w:pPr>
            <w:r w:rsidRPr="006E1331">
              <w:t xml:space="preserve">2021 </w:t>
            </w:r>
          </w:p>
          <w:p w14:paraId="680D30F1" w14:textId="0E05922E" w:rsidR="0099113A" w:rsidRDefault="0099113A" w:rsidP="0099113A">
            <w:pPr>
              <w:spacing w:line="228" w:lineRule="auto"/>
            </w:pPr>
            <w:r w:rsidRPr="006E1331">
              <w:t>Stagiaire : Développeur JavaScript Natif</w:t>
            </w:r>
            <w:r w:rsidR="00727648">
              <w:t xml:space="preserve"> (Modification et manipulation DOM et animation dans des pages d’une entreprise)</w:t>
            </w:r>
          </w:p>
          <w:p w14:paraId="4915E21F" w14:textId="0AD8281B" w:rsidR="00B86E6A" w:rsidRDefault="00B86E6A" w:rsidP="0099113A">
            <w:pPr>
              <w:spacing w:line="228" w:lineRule="auto"/>
            </w:pPr>
          </w:p>
          <w:p w14:paraId="5D1B8E6D" w14:textId="5C3DB5C7" w:rsidR="0099113A" w:rsidRPr="00711830" w:rsidRDefault="0099113A" w:rsidP="0099113A">
            <w:pPr>
              <w:spacing w:line="228" w:lineRule="auto"/>
            </w:pPr>
            <w:r w:rsidRPr="00B86E6A">
              <w:rPr>
                <w:b/>
                <w:bCs/>
              </w:rPr>
              <w:t>APPLICATION GCP</w:t>
            </w:r>
            <w:r w:rsidRPr="006E1331">
              <w:t xml:space="preserve"> : </w:t>
            </w:r>
            <w:hyperlink r:id="rId15" w:history="1">
              <w:r w:rsidRPr="00711830">
                <w:rPr>
                  <w:rStyle w:val="Hyperlink"/>
                  <w:u w:val="none"/>
                </w:rPr>
                <w:t>https://github.com/RicManByakugan/CP2.0</w:t>
              </w:r>
            </w:hyperlink>
            <w:r w:rsidRPr="00711830">
              <w:t xml:space="preserve"> </w:t>
            </w:r>
          </w:p>
          <w:p w14:paraId="0533E117" w14:textId="77777777" w:rsidR="0099113A" w:rsidRDefault="0099113A" w:rsidP="0099113A">
            <w:pPr>
              <w:spacing w:line="228" w:lineRule="auto"/>
            </w:pPr>
            <w:r w:rsidRPr="006E1331">
              <w:t xml:space="preserve">2019 </w:t>
            </w:r>
            <w:r>
              <w:t>– A ce jour</w:t>
            </w:r>
          </w:p>
          <w:p w14:paraId="557EA915" w14:textId="7C4E6150" w:rsidR="00930FBB" w:rsidRPr="0099782C" w:rsidRDefault="0099113A" w:rsidP="0099113A">
            <w:pPr>
              <w:spacing w:line="228" w:lineRule="auto"/>
            </w:pPr>
            <w:r w:rsidRPr="006E1331">
              <w:t>Développeur d’un logiciel de gestion point de vente (cash point) AMBOHIDRATRIMO</w:t>
            </w:r>
            <w:r w:rsidR="00EF0997">
              <w:t xml:space="preserve">  </w:t>
            </w:r>
            <w:r w:rsidR="00EF0997">
              <w:t>ANTANANARIVO MADAGASCAR</w:t>
            </w:r>
          </w:p>
          <w:p w14:paraId="164CE378" w14:textId="6E96F22A" w:rsidR="0099113A" w:rsidRPr="0099782C" w:rsidRDefault="00CD0FEE" w:rsidP="0099113A">
            <w:pPr>
              <w:pStyle w:val="Heading2"/>
            </w:pPr>
            <w:r>
              <w:t>formations</w:t>
            </w:r>
          </w:p>
          <w:p w14:paraId="1EBF319C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IT UNIVERSITY </w:t>
            </w:r>
          </w:p>
          <w:p w14:paraId="27DEFE4C" w14:textId="4587F315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2022 - A ce jour </w:t>
            </w:r>
          </w:p>
          <w:p w14:paraId="30CE6E2C" w14:textId="30F7901C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Master MBDS : Mobiquité, Base de Données et intégration Systèmes </w:t>
            </w:r>
          </w:p>
          <w:p w14:paraId="7A65492D" w14:textId="67D76092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1AB53039" w14:textId="0744E9B1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UNIVERSITE GSI </w:t>
            </w:r>
          </w:p>
          <w:p w14:paraId="3407AB56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2019 - 2022 </w:t>
            </w:r>
          </w:p>
          <w:p w14:paraId="2544D7AA" w14:textId="6A084954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Licence en informatique de gestion </w:t>
            </w:r>
          </w:p>
          <w:p w14:paraId="5D124AEE" w14:textId="19ECA52F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21D172D1" w14:textId="457E622A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CANAL PLUS MADAGASCAR </w:t>
            </w:r>
          </w:p>
          <w:p w14:paraId="7B2E740B" w14:textId="77777777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</w:t>
            </w:r>
          </w:p>
          <w:p w14:paraId="4026CC12" w14:textId="69A5D756" w:rsidR="0099113A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Technicien et commerçant </w:t>
            </w:r>
            <w:r w:rsidR="00223C31">
              <w:rPr>
                <w:bCs/>
                <w:lang w:bidi="fr-FR"/>
              </w:rPr>
              <w:t>canal plus</w:t>
            </w:r>
          </w:p>
          <w:p w14:paraId="50AE35CB" w14:textId="631EA069" w:rsidR="00877044" w:rsidRPr="009B1BA8" w:rsidRDefault="00877044" w:rsidP="0099113A">
            <w:pPr>
              <w:rPr>
                <w:bCs/>
                <w:sz w:val="10"/>
                <w:szCs w:val="10"/>
                <w:lang w:bidi="fr-FR"/>
              </w:rPr>
            </w:pPr>
          </w:p>
          <w:p w14:paraId="04CF7D98" w14:textId="20C4F6DE" w:rsidR="00877044" w:rsidRDefault="00877044" w:rsidP="00877044">
            <w:pPr>
              <w:rPr>
                <w:b/>
                <w:lang w:bidi="fr-FR"/>
              </w:rPr>
            </w:pPr>
            <w:r>
              <w:rPr>
                <w:b/>
                <w:lang w:bidi="fr-FR"/>
              </w:rPr>
              <w:t>LANGUE ANGLAISE</w:t>
            </w:r>
            <w:r w:rsidRPr="006E1331">
              <w:rPr>
                <w:b/>
                <w:lang w:bidi="fr-FR"/>
              </w:rPr>
              <w:t xml:space="preserve"> </w:t>
            </w:r>
          </w:p>
          <w:p w14:paraId="2711EC2A" w14:textId="1A1972FB" w:rsidR="00877044" w:rsidRPr="00930FBB" w:rsidRDefault="00877044" w:rsidP="00877044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2019 </w:t>
            </w:r>
          </w:p>
          <w:p w14:paraId="68C265FD" w14:textId="637BA445" w:rsidR="00877044" w:rsidRPr="00930FBB" w:rsidRDefault="00877044" w:rsidP="00877044">
            <w:pPr>
              <w:rPr>
                <w:bCs/>
                <w:lang w:bidi="fr-FR"/>
              </w:rPr>
            </w:pPr>
            <w:r>
              <w:rPr>
                <w:bCs/>
                <w:lang w:bidi="fr-FR"/>
              </w:rPr>
              <w:t>Etude de la langue Anglaise</w:t>
            </w:r>
          </w:p>
          <w:p w14:paraId="2B6FB4F8" w14:textId="24686B01" w:rsidR="0099113A" w:rsidRPr="009B1BA8" w:rsidRDefault="0099113A" w:rsidP="0099113A">
            <w:pPr>
              <w:rPr>
                <w:b/>
                <w:sz w:val="10"/>
                <w:szCs w:val="10"/>
                <w:lang w:bidi="fr-FR"/>
              </w:rPr>
            </w:pPr>
          </w:p>
          <w:p w14:paraId="777E4D2E" w14:textId="77777777" w:rsidR="0099113A" w:rsidRDefault="0099113A" w:rsidP="0099113A">
            <w:pPr>
              <w:rPr>
                <w:b/>
                <w:lang w:bidi="fr-FR"/>
              </w:rPr>
            </w:pPr>
            <w:r w:rsidRPr="006E1331">
              <w:rPr>
                <w:b/>
                <w:lang w:bidi="fr-FR"/>
              </w:rPr>
              <w:t xml:space="preserve">LYCEE AMBOHIDRATRIMO </w:t>
            </w:r>
          </w:p>
          <w:p w14:paraId="4363DBAA" w14:textId="0C191632" w:rsidR="0099113A" w:rsidRPr="00930FBB" w:rsidRDefault="0099113A" w:rsidP="0099113A">
            <w:pPr>
              <w:rPr>
                <w:bCs/>
                <w:lang w:bidi="fr-FR"/>
              </w:rPr>
            </w:pPr>
            <w:r w:rsidRPr="00930FBB">
              <w:rPr>
                <w:bCs/>
                <w:lang w:bidi="fr-FR"/>
              </w:rPr>
              <w:t xml:space="preserve">2018 </w:t>
            </w:r>
          </w:p>
          <w:p w14:paraId="316C02C1" w14:textId="47E96457" w:rsidR="0099113A" w:rsidRPr="0099782C" w:rsidRDefault="0099113A" w:rsidP="006370DC">
            <w:pPr>
              <w:rPr>
                <w:color w:val="FFFFFF" w:themeColor="background1"/>
              </w:rPr>
            </w:pPr>
            <w:r w:rsidRPr="00930FBB">
              <w:rPr>
                <w:bCs/>
                <w:lang w:bidi="fr-FR"/>
              </w:rPr>
              <w:t xml:space="preserve">Baccalauréat série D </w:t>
            </w:r>
          </w:p>
        </w:tc>
      </w:tr>
    </w:tbl>
    <w:p w14:paraId="3A9EC7A9" w14:textId="6F36DF94" w:rsidR="00920C43" w:rsidRPr="0099782C" w:rsidRDefault="00920C43" w:rsidP="00676237">
      <w:pPr>
        <w:tabs>
          <w:tab w:val="left" w:pos="990"/>
        </w:tabs>
      </w:pPr>
    </w:p>
    <w:sectPr w:rsidR="00920C43" w:rsidRPr="0099782C" w:rsidSect="00F649B7">
      <w:headerReference w:type="default" r:id="rId16"/>
      <w:pgSz w:w="11906" w:h="16838" w:code="9"/>
      <w:pgMar w:top="567" w:right="544" w:bottom="567" w:left="5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24C5" w14:textId="77777777" w:rsidR="00434481" w:rsidRDefault="00434481" w:rsidP="000C45FF">
      <w:r>
        <w:separator/>
      </w:r>
    </w:p>
  </w:endnote>
  <w:endnote w:type="continuationSeparator" w:id="0">
    <w:p w14:paraId="7EE00A03" w14:textId="77777777" w:rsidR="00434481" w:rsidRDefault="0043448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C802" w14:textId="77777777" w:rsidR="00434481" w:rsidRDefault="00434481" w:rsidP="000C45FF">
      <w:r>
        <w:separator/>
      </w:r>
    </w:p>
  </w:footnote>
  <w:footnote w:type="continuationSeparator" w:id="0">
    <w:p w14:paraId="0DDF52D5" w14:textId="77777777" w:rsidR="00434481" w:rsidRDefault="0043448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8577" w14:textId="77777777" w:rsidR="000C45FF" w:rsidRDefault="000C45FF">
    <w:pPr>
      <w:pStyle w:val="Header"/>
    </w:pPr>
    <w:r>
      <w:rPr>
        <w:noProof/>
        <w:lang w:bidi="fr-FR"/>
      </w:rPr>
      <w:drawing>
        <wp:anchor distT="0" distB="0" distL="114300" distR="114300" simplePos="0" relativeHeight="251658240" behindDoc="1" locked="0" layoutInCell="1" allowOverlap="1" wp14:anchorId="1420E9A3" wp14:editId="60634ED8">
          <wp:simplePos x="0" y="0"/>
          <wp:positionH relativeFrom="margin">
            <wp:posOffset>-143053</wp:posOffset>
          </wp:positionH>
          <wp:positionV relativeFrom="page">
            <wp:posOffset>85355</wp:posOffset>
          </wp:positionV>
          <wp:extent cx="7743006" cy="11221325"/>
          <wp:effectExtent l="0" t="0" r="0" b="0"/>
          <wp:wrapNone/>
          <wp:docPr id="3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006" cy="11221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09971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9"/>
    <w:rsid w:val="000028C1"/>
    <w:rsid w:val="000041C4"/>
    <w:rsid w:val="00036450"/>
    <w:rsid w:val="000920C3"/>
    <w:rsid w:val="00094499"/>
    <w:rsid w:val="00096D1F"/>
    <w:rsid w:val="000C45FF"/>
    <w:rsid w:val="000E3FD1"/>
    <w:rsid w:val="00112054"/>
    <w:rsid w:val="00125651"/>
    <w:rsid w:val="001373EC"/>
    <w:rsid w:val="001525E1"/>
    <w:rsid w:val="00180329"/>
    <w:rsid w:val="0019001F"/>
    <w:rsid w:val="001A74A5"/>
    <w:rsid w:val="001B2ABD"/>
    <w:rsid w:val="001E0391"/>
    <w:rsid w:val="001E1759"/>
    <w:rsid w:val="001F1ECC"/>
    <w:rsid w:val="001F3FA3"/>
    <w:rsid w:val="00200336"/>
    <w:rsid w:val="00223C31"/>
    <w:rsid w:val="002400EB"/>
    <w:rsid w:val="00256CF7"/>
    <w:rsid w:val="00281FD5"/>
    <w:rsid w:val="002A5CFD"/>
    <w:rsid w:val="0030481B"/>
    <w:rsid w:val="003156FC"/>
    <w:rsid w:val="003254B5"/>
    <w:rsid w:val="003666D7"/>
    <w:rsid w:val="0037121F"/>
    <w:rsid w:val="00385167"/>
    <w:rsid w:val="003A0496"/>
    <w:rsid w:val="003A6B7D"/>
    <w:rsid w:val="003B06CA"/>
    <w:rsid w:val="003C6A10"/>
    <w:rsid w:val="004071FC"/>
    <w:rsid w:val="00434481"/>
    <w:rsid w:val="00445947"/>
    <w:rsid w:val="0047184A"/>
    <w:rsid w:val="004813B3"/>
    <w:rsid w:val="0048202C"/>
    <w:rsid w:val="00496591"/>
    <w:rsid w:val="004C63E4"/>
    <w:rsid w:val="004D3011"/>
    <w:rsid w:val="004E1139"/>
    <w:rsid w:val="005262AC"/>
    <w:rsid w:val="005E3844"/>
    <w:rsid w:val="005E39D5"/>
    <w:rsid w:val="00600670"/>
    <w:rsid w:val="00616E38"/>
    <w:rsid w:val="0062123A"/>
    <w:rsid w:val="00632415"/>
    <w:rsid w:val="006370DC"/>
    <w:rsid w:val="00646E75"/>
    <w:rsid w:val="00652E5F"/>
    <w:rsid w:val="00676237"/>
    <w:rsid w:val="006771D0"/>
    <w:rsid w:val="006C1D9D"/>
    <w:rsid w:val="006E1331"/>
    <w:rsid w:val="00711830"/>
    <w:rsid w:val="00715FCB"/>
    <w:rsid w:val="00727648"/>
    <w:rsid w:val="00743101"/>
    <w:rsid w:val="007775E1"/>
    <w:rsid w:val="007867A0"/>
    <w:rsid w:val="007927F5"/>
    <w:rsid w:val="007D0A15"/>
    <w:rsid w:val="00802CA0"/>
    <w:rsid w:val="008325BF"/>
    <w:rsid w:val="00877044"/>
    <w:rsid w:val="00920C43"/>
    <w:rsid w:val="009260CD"/>
    <w:rsid w:val="00930FBB"/>
    <w:rsid w:val="00952C25"/>
    <w:rsid w:val="00971E53"/>
    <w:rsid w:val="0099113A"/>
    <w:rsid w:val="0099782C"/>
    <w:rsid w:val="00997A2C"/>
    <w:rsid w:val="009B1BA8"/>
    <w:rsid w:val="009B539F"/>
    <w:rsid w:val="00A2118D"/>
    <w:rsid w:val="00A2599B"/>
    <w:rsid w:val="00A40869"/>
    <w:rsid w:val="00AD24A7"/>
    <w:rsid w:val="00AD76E2"/>
    <w:rsid w:val="00AE26B8"/>
    <w:rsid w:val="00B20152"/>
    <w:rsid w:val="00B359E4"/>
    <w:rsid w:val="00B57D98"/>
    <w:rsid w:val="00B70850"/>
    <w:rsid w:val="00B85923"/>
    <w:rsid w:val="00B86E6A"/>
    <w:rsid w:val="00BA4E0C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CD0FEE"/>
    <w:rsid w:val="00CE2EBE"/>
    <w:rsid w:val="00D2522B"/>
    <w:rsid w:val="00D422DE"/>
    <w:rsid w:val="00D5459D"/>
    <w:rsid w:val="00D61E93"/>
    <w:rsid w:val="00D921CD"/>
    <w:rsid w:val="00DA1F4D"/>
    <w:rsid w:val="00DD172A"/>
    <w:rsid w:val="00E24216"/>
    <w:rsid w:val="00E25A26"/>
    <w:rsid w:val="00E4381A"/>
    <w:rsid w:val="00E548EE"/>
    <w:rsid w:val="00E55D74"/>
    <w:rsid w:val="00E61979"/>
    <w:rsid w:val="00E918B9"/>
    <w:rsid w:val="00EA6477"/>
    <w:rsid w:val="00EB5321"/>
    <w:rsid w:val="00EF0997"/>
    <w:rsid w:val="00EF4BC3"/>
    <w:rsid w:val="00F02D12"/>
    <w:rsid w:val="00F05EDE"/>
    <w:rsid w:val="00F364A3"/>
    <w:rsid w:val="00F60274"/>
    <w:rsid w:val="00F649B7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4D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RicManByakugan/GS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icManByakuga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ric.ratovonirina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RicManByakugan/CP2.0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RicManByakugan/SurProjec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ovonirina\AppData\Roaming\Microsoft\Templates\CV%20de%20Gestionnaire%20h&#244;teli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5C2FD0382C439CB2AEEC2F2E1D1D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EAC089-B052-425A-AB5F-6375A6FCD7B7}"/>
      </w:docPartPr>
      <w:docPartBody>
        <w:p w:rsidR="00CD6C73" w:rsidRDefault="006B03EF" w:rsidP="006B03EF">
          <w:pPr>
            <w:pStyle w:val="0C5C2FD0382C439CB2AEEC2F2E1D1D44"/>
          </w:pPr>
          <w:r w:rsidRPr="0099782C">
            <w:rPr>
              <w:lang w:bidi="fr-FR"/>
            </w:rPr>
            <w:t>Profil</w:t>
          </w:r>
        </w:p>
      </w:docPartBody>
    </w:docPart>
    <w:docPart>
      <w:docPartPr>
        <w:name w:val="554BFA7B30134D978C91C2B49702C3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AB737E-F40A-4638-889C-4BDBE6D1C9A2}"/>
      </w:docPartPr>
      <w:docPartBody>
        <w:p w:rsidR="00CD6C73" w:rsidRDefault="006B03EF" w:rsidP="006B03EF">
          <w:pPr>
            <w:pStyle w:val="554BFA7B30134D978C91C2B49702C3BD"/>
          </w:pPr>
          <w:r w:rsidRPr="0099782C">
            <w:rPr>
              <w:lang w:bidi="fr-FR"/>
            </w:rPr>
            <w:t>PARCOURS PROFESSIONNEL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EF"/>
    <w:rsid w:val="002D008C"/>
    <w:rsid w:val="005A7E91"/>
    <w:rsid w:val="006B03EF"/>
    <w:rsid w:val="006B4106"/>
    <w:rsid w:val="009537B7"/>
    <w:rsid w:val="00BA52A1"/>
    <w:rsid w:val="00CA3F4A"/>
    <w:rsid w:val="00C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C2FD0382C439CB2AEEC2F2E1D1D44">
    <w:name w:val="0C5C2FD0382C439CB2AEEC2F2E1D1D44"/>
    <w:rsid w:val="006B03EF"/>
  </w:style>
  <w:style w:type="paragraph" w:customStyle="1" w:styleId="554BFA7B30134D978C91C2B49702C3BD">
    <w:name w:val="554BFA7B30134D978C91C2B49702C3BD"/>
    <w:rsid w:val="006B0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de Gestionnaire hôtelier.dotx</Template>
  <TotalTime>0</TotalTime>
  <Pages>1</Pages>
  <Words>415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2023-12-14T08:35:00Z</dcterms:created>
  <dcterms:modified xsi:type="dcterms:W3CDTF">2024-02-28T11:03:00Z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